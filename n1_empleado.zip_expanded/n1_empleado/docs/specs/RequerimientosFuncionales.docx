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3" w:rsidRDefault="00065B32" w:rsidP="00065B32">
      <w:pPr>
        <w:jc w:val="center"/>
        <w:rPr>
          <w:b/>
          <w:lang w:val="es-CO"/>
        </w:rPr>
      </w:pPr>
      <w:r w:rsidRPr="00065B32">
        <w:rPr>
          <w:b/>
          <w:lang w:val="es-CO"/>
        </w:rPr>
        <w:t>Empleado</w:t>
      </w:r>
    </w:p>
    <w:p w:rsidR="00065B32" w:rsidRDefault="00065B32" w:rsidP="00065B32">
      <w:pPr>
        <w:pStyle w:val="Ttulo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R1 – Visualizar la información del empleado.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básica del empleado: nombre, apellido, género, fecha de nacimiento, fecha de ingreso a la compañía, salario e imagen.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información del empleado.</w:t>
            </w:r>
          </w:p>
        </w:tc>
      </w:tr>
    </w:tbl>
    <w:p w:rsidR="00065B32" w:rsidRPr="00EC17BF" w:rsidRDefault="00065B32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EC17BF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EC17BF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C17BF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R2 – Modificar el salario del empleado.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Modifica el salario básico del</w:t>
            </w:r>
            <w:r w:rsidRPr="009E5437">
              <w:rPr>
                <w:b w:val="0"/>
                <w:sz w:val="18"/>
                <w:szCs w:val="18"/>
              </w:rPr>
              <w:t xml:space="preserve"> empleado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Nuevo salario.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actualiza la interfaz con el nuevo salario.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se ingresa un valor inválido, no se actualiza el salario y se notifica al usuario con un mensaje de error.</w:t>
            </w:r>
          </w:p>
        </w:tc>
      </w:tr>
    </w:tbl>
    <w:p w:rsidR="00065B32" w:rsidRPr="00EC17BF" w:rsidRDefault="00065B32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R3 – Calcular la edad del empleado.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E5437">
              <w:rPr>
                <w:b w:val="0"/>
                <w:sz w:val="18"/>
                <w:szCs w:val="18"/>
              </w:rPr>
              <w:t xml:space="preserve">Calcula </w:t>
            </w:r>
            <w:r>
              <w:rPr>
                <w:b w:val="0"/>
                <w:sz w:val="18"/>
                <w:szCs w:val="18"/>
              </w:rPr>
              <w:t>y muestra</w:t>
            </w:r>
            <w:r w:rsidRPr="009E5437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la edad del empleado en años.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e</w:t>
            </w:r>
            <w:r w:rsidRPr="009E5437">
              <w:rPr>
                <w:b w:val="0"/>
                <w:sz w:val="18"/>
                <w:szCs w:val="18"/>
              </w:rPr>
              <w:t xml:space="preserve">dad </w:t>
            </w:r>
            <w:r>
              <w:rPr>
                <w:b w:val="0"/>
                <w:sz w:val="18"/>
                <w:szCs w:val="18"/>
              </w:rPr>
              <w:t>del empleado.</w:t>
            </w:r>
          </w:p>
        </w:tc>
      </w:tr>
    </w:tbl>
    <w:p w:rsidR="00065B32" w:rsidRPr="00EC17BF" w:rsidRDefault="00065B32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R4 – Calcular de la antigüedad del empleado.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</w:t>
            </w:r>
            <w:r w:rsidRPr="009E5437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y muestra</w:t>
            </w:r>
            <w:r w:rsidRPr="009E5437">
              <w:rPr>
                <w:b w:val="0"/>
                <w:sz w:val="18"/>
                <w:szCs w:val="18"/>
              </w:rPr>
              <w:t xml:space="preserve"> la cantidad de años que ha trabajado el empleado para la compañía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antigüedad</w:t>
            </w:r>
            <w:r w:rsidRPr="009E5437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del empleado en la compañía.</w:t>
            </w:r>
          </w:p>
        </w:tc>
      </w:tr>
    </w:tbl>
    <w:p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:rsidR="00065B32" w:rsidRPr="00EC17BF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R5 – Calcular las prestaciones de un empleado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</w:t>
            </w:r>
            <w:r w:rsidRPr="009E5437">
              <w:rPr>
                <w:b w:val="0"/>
                <w:sz w:val="18"/>
                <w:szCs w:val="18"/>
              </w:rPr>
              <w:t xml:space="preserve"> el valor de las prestaciones del empleado. La fórmula para </w:t>
            </w:r>
            <w:r>
              <w:rPr>
                <w:b w:val="0"/>
                <w:sz w:val="18"/>
                <w:szCs w:val="18"/>
              </w:rPr>
              <w:t>calcular las prestaciones</w:t>
            </w:r>
            <w:r w:rsidRPr="009E5437">
              <w:rPr>
                <w:b w:val="0"/>
                <w:sz w:val="18"/>
                <w:szCs w:val="18"/>
              </w:rPr>
              <w:t xml:space="preserve"> es</w:t>
            </w:r>
          </w:p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E5437">
              <w:rPr>
                <w:b w:val="0"/>
                <w:sz w:val="18"/>
                <w:szCs w:val="18"/>
              </w:rPr>
              <w:t>Prestaciones = antigüedad * 1/12 (salario básico)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CB6304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muestran en la interfaz las prestaciones del empleado.</w:t>
            </w:r>
          </w:p>
        </w:tc>
      </w:tr>
    </w:tbl>
    <w:p w:rsidR="00065B32" w:rsidRPr="00EC17BF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Cambiar el empleado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Cambiar el empleado ingresando los datos del nuevo empleado: nombre, apellido, género, fecha de nacimiento, fecha de ingreso e imagen.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CB6304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empleado.</w:t>
            </w:r>
          </w:p>
        </w:tc>
      </w:tr>
      <w:tr w:rsidR="00065B32" w:rsidRPr="00CB6304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Apellido del empleado.</w:t>
            </w:r>
          </w:p>
        </w:tc>
      </w:tr>
      <w:tr w:rsidR="00065B32" w:rsidRPr="00CB6304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Género del empleado.</w:t>
            </w:r>
          </w:p>
        </w:tc>
      </w:tr>
      <w:tr w:rsidR="00065B32" w:rsidRPr="00CB6304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nacimiento del empleado.</w:t>
            </w:r>
          </w:p>
        </w:tc>
      </w:tr>
      <w:tr w:rsidR="00065B32" w:rsidRPr="00CB6304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ingreso a la compañía.</w:t>
            </w:r>
          </w:p>
        </w:tc>
      </w:tr>
      <w:tr w:rsidR="00065B32" w:rsidRPr="00CB6304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Ruta a la imagen del empleado.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b w:val="0"/>
                <w:sz w:val="18"/>
                <w:szCs w:val="18"/>
              </w:rPr>
              <w:t>Se modifica el empleado con los datos ingresados y se muestra la información del nuevo empleado.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alguno de los datos es inválido, no se modifica el empleado y se notifica al usuario con un mensaje de error.</w:t>
            </w:r>
          </w:p>
        </w:tc>
      </w:tr>
    </w:tbl>
    <w:p w:rsidR="00065B32" w:rsidRPr="00065B32" w:rsidRDefault="00065B32" w:rsidP="00065B32">
      <w:pPr>
        <w:jc w:val="both"/>
      </w:pPr>
    </w:p>
    <w:sectPr w:rsidR="00065B32" w:rsidRPr="00065B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99F" w:rsidRDefault="00DE699F" w:rsidP="003066AA">
      <w:pPr>
        <w:spacing w:after="0" w:line="240" w:lineRule="auto"/>
      </w:pPr>
      <w:r>
        <w:separator/>
      </w:r>
    </w:p>
  </w:endnote>
  <w:endnote w:type="continuationSeparator" w:id="0">
    <w:p w:rsidR="00DE699F" w:rsidRDefault="00DE699F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278" w:rsidRDefault="00E222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278" w:rsidRDefault="00E222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99F" w:rsidRDefault="00DE699F" w:rsidP="003066AA">
      <w:pPr>
        <w:spacing w:after="0" w:line="240" w:lineRule="auto"/>
      </w:pPr>
      <w:r>
        <w:separator/>
      </w:r>
    </w:p>
  </w:footnote>
  <w:footnote w:type="continuationSeparator" w:id="0">
    <w:p w:rsidR="00DE699F" w:rsidRDefault="00DE699F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278" w:rsidRDefault="00E2227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278" w:rsidRDefault="00E222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65B32"/>
    <w:rsid w:val="000977D3"/>
    <w:rsid w:val="003066AA"/>
    <w:rsid w:val="00645C95"/>
    <w:rsid w:val="009C3C38"/>
    <w:rsid w:val="00A86D36"/>
    <w:rsid w:val="00DE699F"/>
    <w:rsid w:val="00E13E70"/>
    <w:rsid w:val="00E22278"/>
    <w:rsid w:val="00F2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1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German Romero</cp:lastModifiedBy>
  <cp:revision>3</cp:revision>
  <dcterms:created xsi:type="dcterms:W3CDTF">2016-10-03T17:17:00Z</dcterms:created>
  <dcterms:modified xsi:type="dcterms:W3CDTF">2016-10-04T19:31:00Z</dcterms:modified>
</cp:coreProperties>
</file>