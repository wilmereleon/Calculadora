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F70" w:rsidRPr="004D0971" w:rsidRDefault="007D0F70" w:rsidP="007D0F70">
      <w:pPr>
        <w:jc w:val="center"/>
        <w:rPr>
          <w:b/>
          <w:sz w:val="40"/>
          <w:szCs w:val="28"/>
          <w:lang w:val="es-CO"/>
        </w:rPr>
      </w:pPr>
      <w:r w:rsidRPr="004D0971">
        <w:rPr>
          <w:b/>
          <w:sz w:val="40"/>
          <w:szCs w:val="28"/>
          <w:lang w:val="es-CO"/>
        </w:rPr>
        <w:t>Empleado</w:t>
      </w:r>
    </w:p>
    <w:p w:rsidR="007D0F70" w:rsidRDefault="007D0F70" w:rsidP="007D0F70">
      <w:pPr>
        <w:pStyle w:val="Heading1"/>
      </w:pPr>
      <w:r>
        <w:t>Enunciado</w:t>
      </w:r>
    </w:p>
    <w:p w:rsidR="006728AF" w:rsidRDefault="007D0F70" w:rsidP="007D0F70">
      <w:pPr>
        <w:rPr>
          <w:rFonts w:ascii="Arial" w:hAnsi="Arial" w:cs="Arial"/>
          <w:sz w:val="20"/>
          <w:szCs w:val="20"/>
        </w:rPr>
      </w:pPr>
      <w:r w:rsidRPr="001E6ABD">
        <w:rPr>
          <w:rFonts w:ascii="Arial" w:hAnsi="Arial" w:cs="Arial"/>
          <w:sz w:val="20"/>
          <w:szCs w:val="20"/>
        </w:rPr>
        <w:t>Se quiere una aplicación que permita manejar la información de un empleado.</w:t>
      </w:r>
    </w:p>
    <w:p w:rsidR="006728AF" w:rsidRDefault="006728AF" w:rsidP="006728A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 empleado se maneja la siguiente información:</w:t>
      </w:r>
    </w:p>
    <w:p w:rsidR="006728AF" w:rsidRDefault="006728AF" w:rsidP="006728A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Nombre</w:t>
      </w:r>
    </w:p>
    <w:p w:rsidR="006728AF" w:rsidRDefault="006728AF" w:rsidP="006728A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Apellido</w:t>
      </w:r>
    </w:p>
    <w:p w:rsidR="006728AF" w:rsidRDefault="006728AF" w:rsidP="006728A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Género (femenino o masculino).</w:t>
      </w:r>
    </w:p>
    <w:p w:rsidR="006728AF" w:rsidRDefault="006728AF" w:rsidP="006728A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 de nacimiento.</w:t>
      </w:r>
    </w:p>
    <w:p w:rsidR="006728AF" w:rsidRDefault="006728AF" w:rsidP="006728A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Foto</w:t>
      </w:r>
    </w:p>
    <w:p w:rsidR="006728AF" w:rsidRDefault="006728AF" w:rsidP="006728A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 de ingreso a la empresa</w:t>
      </w:r>
    </w:p>
    <w:p w:rsidR="006728AF" w:rsidRPr="001E6ABD" w:rsidRDefault="006728AF" w:rsidP="006728A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Salario básico.</w:t>
      </w:r>
      <w:r w:rsidRPr="001E6ABD">
        <w:rPr>
          <w:rFonts w:ascii="Arial" w:hAnsi="Arial" w:cs="Arial"/>
          <w:sz w:val="20"/>
          <w:szCs w:val="20"/>
        </w:rPr>
        <w:t xml:space="preserve"> </w:t>
      </w:r>
    </w:p>
    <w:p w:rsidR="00DC7888" w:rsidRDefault="007D0F70" w:rsidP="007D0F70">
      <w:pPr>
        <w:rPr>
          <w:rFonts w:ascii="Arial" w:hAnsi="Arial" w:cs="Arial"/>
          <w:sz w:val="20"/>
          <w:szCs w:val="20"/>
        </w:rPr>
      </w:pPr>
      <w:r w:rsidRPr="001E6ABD">
        <w:rPr>
          <w:rFonts w:ascii="Arial" w:hAnsi="Arial" w:cs="Arial"/>
          <w:sz w:val="20"/>
          <w:szCs w:val="20"/>
        </w:rPr>
        <w:t xml:space="preserve"> </w:t>
      </w:r>
      <w:r w:rsidR="00DC7888">
        <w:rPr>
          <w:rFonts w:ascii="Arial" w:hAnsi="Arial" w:cs="Arial"/>
          <w:sz w:val="20"/>
          <w:szCs w:val="20"/>
        </w:rPr>
        <w:t xml:space="preserve">La aplicación permite </w:t>
      </w:r>
      <w:r w:rsidR="00BF7C13">
        <w:rPr>
          <w:rFonts w:ascii="Arial" w:hAnsi="Arial" w:cs="Arial"/>
          <w:sz w:val="20"/>
          <w:szCs w:val="20"/>
        </w:rPr>
        <w:t>visualizar la información del empleado, y hacer los siguientes cálculos:</w:t>
      </w:r>
    </w:p>
    <w:p w:rsidR="00BF7C13" w:rsidRDefault="00653B43" w:rsidP="00BF7C1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Edad del empleado,</w:t>
      </w:r>
      <w:r w:rsidR="00BF7C13">
        <w:rPr>
          <w:rFonts w:ascii="Arial" w:hAnsi="Arial" w:cs="Arial"/>
          <w:sz w:val="20"/>
          <w:szCs w:val="20"/>
        </w:rPr>
        <w:t xml:space="preserve"> utilizando la fecha de nacimiento del empleado.</w:t>
      </w:r>
    </w:p>
    <w:p w:rsidR="00BF7C13" w:rsidRDefault="0070039F" w:rsidP="00BF7C1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Antigüedad del empleado</w:t>
      </w:r>
      <w:r w:rsidR="00653B43">
        <w:rPr>
          <w:rFonts w:ascii="Arial" w:hAnsi="Arial" w:cs="Arial"/>
          <w:sz w:val="20"/>
          <w:szCs w:val="20"/>
        </w:rPr>
        <w:t xml:space="preserve">, utilizando la fecha de ingreso </w:t>
      </w:r>
      <w:r w:rsidR="00B66DC0">
        <w:rPr>
          <w:rFonts w:ascii="Arial" w:hAnsi="Arial" w:cs="Arial"/>
          <w:sz w:val="20"/>
          <w:szCs w:val="20"/>
        </w:rPr>
        <w:t>del empleado</w:t>
      </w:r>
      <w:r w:rsidR="00653B43">
        <w:rPr>
          <w:rFonts w:ascii="Arial" w:hAnsi="Arial" w:cs="Arial"/>
          <w:sz w:val="20"/>
          <w:szCs w:val="20"/>
        </w:rPr>
        <w:t>.</w:t>
      </w:r>
    </w:p>
    <w:p w:rsidR="00653B43" w:rsidRDefault="00653B43" w:rsidP="00BF7C1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Prestaciones a las que tiene derecho el empleado.</w:t>
      </w:r>
      <w:r w:rsidR="00B66DC0">
        <w:rPr>
          <w:rFonts w:ascii="Arial" w:hAnsi="Arial" w:cs="Arial"/>
          <w:sz w:val="20"/>
          <w:szCs w:val="20"/>
        </w:rPr>
        <w:t xml:space="preserve"> Para este cálculo se debe usar la siguiente fórmula:</w:t>
      </w:r>
    </w:p>
    <w:p w:rsidR="00B66DC0" w:rsidRPr="00BF7C13" w:rsidRDefault="00B66DC0" w:rsidP="00B66DC0">
      <w:pPr>
        <w:pStyle w:val="ListParagraph"/>
        <w:rPr>
          <w:rFonts w:ascii="Arial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prestaciones= 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antiguedad*salario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12</m:t>
              </m:r>
            </m:den>
          </m:f>
        </m:oMath>
      </m:oMathPara>
    </w:p>
    <w:p w:rsidR="006728AF" w:rsidRDefault="006728AF" w:rsidP="007D0F70">
      <w:pPr>
        <w:rPr>
          <w:rFonts w:ascii="Arial" w:hAnsi="Arial" w:cs="Arial"/>
          <w:sz w:val="20"/>
          <w:szCs w:val="20"/>
        </w:rPr>
      </w:pPr>
    </w:p>
    <w:p w:rsidR="007D0F70" w:rsidRPr="001E6ABD" w:rsidRDefault="007D0F70" w:rsidP="007D0F70">
      <w:pPr>
        <w:rPr>
          <w:rFonts w:ascii="Arial" w:hAnsi="Arial" w:cs="Arial"/>
          <w:sz w:val="20"/>
          <w:szCs w:val="20"/>
        </w:rPr>
      </w:pPr>
      <w:r w:rsidRPr="001E6ABD">
        <w:rPr>
          <w:rFonts w:ascii="Arial" w:hAnsi="Arial" w:cs="Arial"/>
          <w:sz w:val="20"/>
          <w:szCs w:val="20"/>
        </w:rPr>
        <w:t>El programa debe permitir:</w:t>
      </w:r>
    </w:p>
    <w:p w:rsidR="007D0F70" w:rsidRPr="001E6ABD" w:rsidRDefault="007D0F70" w:rsidP="007D0F70">
      <w:pPr>
        <w:numPr>
          <w:ilvl w:val="0"/>
          <w:numId w:val="1"/>
        </w:numPr>
        <w:spacing w:after="240" w:line="240" w:lineRule="auto"/>
        <w:rPr>
          <w:rFonts w:ascii="Arial" w:hAnsi="Arial" w:cs="Arial"/>
          <w:sz w:val="20"/>
          <w:szCs w:val="20"/>
        </w:rPr>
      </w:pPr>
      <w:r w:rsidRPr="001E6ABD">
        <w:rPr>
          <w:rFonts w:ascii="Arial" w:hAnsi="Arial" w:cs="Arial"/>
          <w:sz w:val="20"/>
          <w:szCs w:val="20"/>
        </w:rPr>
        <w:t>Visualizar la información del empleado.</w:t>
      </w:r>
    </w:p>
    <w:p w:rsidR="007D0F70" w:rsidRPr="001E6ABD" w:rsidRDefault="007D0F70" w:rsidP="007D0F70">
      <w:pPr>
        <w:numPr>
          <w:ilvl w:val="0"/>
          <w:numId w:val="1"/>
        </w:numPr>
        <w:spacing w:after="240" w:line="240" w:lineRule="auto"/>
        <w:rPr>
          <w:rFonts w:ascii="Arial" w:hAnsi="Arial" w:cs="Arial"/>
          <w:sz w:val="20"/>
          <w:szCs w:val="20"/>
        </w:rPr>
      </w:pPr>
      <w:r w:rsidRPr="001E6ABD">
        <w:rPr>
          <w:rFonts w:ascii="Arial" w:hAnsi="Arial" w:cs="Arial"/>
          <w:sz w:val="20"/>
          <w:szCs w:val="20"/>
        </w:rPr>
        <w:t>Modificar el salario del empleado.</w:t>
      </w:r>
    </w:p>
    <w:p w:rsidR="007D0F70" w:rsidRPr="001E6ABD" w:rsidRDefault="007D0F70" w:rsidP="007D0F70">
      <w:pPr>
        <w:numPr>
          <w:ilvl w:val="0"/>
          <w:numId w:val="1"/>
        </w:numPr>
        <w:spacing w:after="240" w:line="240" w:lineRule="auto"/>
        <w:rPr>
          <w:rFonts w:ascii="Arial" w:hAnsi="Arial" w:cs="Arial"/>
          <w:sz w:val="20"/>
          <w:szCs w:val="20"/>
        </w:rPr>
      </w:pPr>
      <w:r w:rsidRPr="001E6ABD">
        <w:rPr>
          <w:rFonts w:ascii="Arial" w:hAnsi="Arial" w:cs="Arial"/>
          <w:sz w:val="20"/>
          <w:szCs w:val="20"/>
        </w:rPr>
        <w:t>Calcular la edad del empleado.</w:t>
      </w:r>
    </w:p>
    <w:p w:rsidR="007D0F70" w:rsidRPr="001E6ABD" w:rsidRDefault="007D0F70" w:rsidP="007D0F70">
      <w:pPr>
        <w:numPr>
          <w:ilvl w:val="0"/>
          <w:numId w:val="1"/>
        </w:numPr>
        <w:spacing w:after="240" w:line="240" w:lineRule="auto"/>
        <w:rPr>
          <w:rFonts w:ascii="Arial" w:hAnsi="Arial" w:cs="Arial"/>
          <w:sz w:val="20"/>
          <w:szCs w:val="20"/>
        </w:rPr>
      </w:pPr>
      <w:r w:rsidRPr="001E6ABD">
        <w:rPr>
          <w:rFonts w:ascii="Arial" w:hAnsi="Arial" w:cs="Arial"/>
          <w:sz w:val="20"/>
          <w:szCs w:val="20"/>
        </w:rPr>
        <w:t>Calcular la antigüedad del empleado en la empresa</w:t>
      </w:r>
      <w:r w:rsidR="003066C8">
        <w:rPr>
          <w:rFonts w:ascii="Arial" w:hAnsi="Arial" w:cs="Arial"/>
          <w:sz w:val="20"/>
          <w:szCs w:val="20"/>
        </w:rPr>
        <w:t>.</w:t>
      </w:r>
      <w:r w:rsidRPr="001E6ABD">
        <w:rPr>
          <w:rFonts w:ascii="Arial" w:hAnsi="Arial" w:cs="Arial"/>
          <w:sz w:val="20"/>
          <w:szCs w:val="20"/>
        </w:rPr>
        <w:t xml:space="preserve"> </w:t>
      </w:r>
    </w:p>
    <w:p w:rsidR="006728AF" w:rsidRDefault="00A63E05" w:rsidP="007D0F70">
      <w:pPr>
        <w:numPr>
          <w:ilvl w:val="0"/>
          <w:numId w:val="1"/>
        </w:numPr>
        <w:spacing w:after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Calcular las prestaciones del empleado</w:t>
      </w:r>
      <w:r w:rsidR="007D0F70" w:rsidRPr="006728AF">
        <w:rPr>
          <w:rFonts w:ascii="Arial" w:hAnsi="Arial" w:cs="Arial"/>
          <w:sz w:val="20"/>
          <w:szCs w:val="20"/>
        </w:rPr>
        <w:t xml:space="preserve">. </w:t>
      </w:r>
    </w:p>
    <w:p w:rsidR="007D0F70" w:rsidRPr="006728AF" w:rsidRDefault="007D0F70" w:rsidP="007D0F70">
      <w:pPr>
        <w:numPr>
          <w:ilvl w:val="0"/>
          <w:numId w:val="1"/>
        </w:numPr>
        <w:spacing w:after="240" w:line="240" w:lineRule="auto"/>
        <w:rPr>
          <w:rFonts w:ascii="Arial" w:hAnsi="Arial" w:cs="Arial"/>
          <w:sz w:val="20"/>
          <w:szCs w:val="20"/>
        </w:rPr>
      </w:pPr>
      <w:r w:rsidRPr="006728AF">
        <w:rPr>
          <w:rFonts w:ascii="Arial" w:hAnsi="Arial" w:cs="Arial"/>
          <w:sz w:val="20"/>
          <w:szCs w:val="20"/>
        </w:rPr>
        <w:t>Cambiar el empleado.</w:t>
      </w:r>
    </w:p>
    <w:p w:rsidR="007D0F70" w:rsidRDefault="007D0F70" w:rsidP="007D0F70">
      <w:pPr>
        <w:pStyle w:val="Heading1"/>
      </w:pPr>
      <w:r>
        <w:lastRenderedPageBreak/>
        <w:t>Interfaz</w:t>
      </w:r>
    </w:p>
    <w:p w:rsidR="000977D3" w:rsidRPr="007D0F70" w:rsidRDefault="00A63E05" w:rsidP="007D0F70">
      <w:pPr>
        <w:pStyle w:val="TituloPrincipla"/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6BBB03CE" wp14:editId="255F1B3E">
            <wp:extent cx="5400040" cy="5236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77D3" w:rsidRPr="007D0F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EB6" w:rsidRDefault="00A46EB6" w:rsidP="003066AA">
      <w:pPr>
        <w:spacing w:after="0" w:line="240" w:lineRule="auto"/>
      </w:pPr>
      <w:r>
        <w:separator/>
      </w:r>
    </w:p>
  </w:endnote>
  <w:endnote w:type="continuationSeparator" w:id="0">
    <w:p w:rsidR="00A46EB6" w:rsidRDefault="00A46EB6" w:rsidP="0030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C13" w:rsidRDefault="00BF7C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773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3"/>
    </w:tblGrid>
    <w:tr w:rsidR="00BF7C13" w:rsidRPr="004B6ED1" w:rsidTr="003066AA">
      <w:tc>
        <w:tcPr>
          <w:tcW w:w="10773" w:type="dxa"/>
        </w:tcPr>
        <w:p w:rsidR="00BF7C13" w:rsidRPr="004B6ED1" w:rsidRDefault="00BF7C13" w:rsidP="003066AA">
          <w:pPr>
            <w:pStyle w:val="Footer"/>
            <w:rPr>
              <w:rFonts w:ascii="Tahoma" w:hAnsi="Tahoma" w:cs="Tahoma"/>
              <w:sz w:val="14"/>
              <w:szCs w:val="14"/>
            </w:rPr>
          </w:pPr>
        </w:p>
        <w:p w:rsidR="00BF7C13" w:rsidRDefault="00BF7C13" w:rsidP="003066AA">
          <w:pPr>
            <w:pStyle w:val="Footer"/>
            <w:rPr>
              <w:rFonts w:ascii="Tahoma" w:hAnsi="Tahoma" w:cs="Tahoma"/>
              <w:sz w:val="14"/>
              <w:szCs w:val="14"/>
            </w:rPr>
          </w:pPr>
          <w:r w:rsidRPr="004B6ED1">
            <w:rPr>
              <w:rFonts w:ascii="Tahoma" w:hAnsi="Tahoma" w:cs="Tahoma"/>
              <w:b/>
              <w:sz w:val="14"/>
              <w:szCs w:val="14"/>
            </w:rPr>
            <w:t>Universidad de los Andes</w:t>
          </w:r>
          <w:r w:rsidRPr="004B6ED1">
            <w:rPr>
              <w:rFonts w:ascii="Tahoma" w:hAnsi="Tahoma" w:cs="Tahoma"/>
              <w:sz w:val="14"/>
              <w:szCs w:val="14"/>
            </w:rPr>
            <w:t xml:space="preserve"> | Vigilada </w:t>
          </w:r>
          <w:proofErr w:type="spellStart"/>
          <w:r w:rsidRPr="004B6ED1">
            <w:rPr>
              <w:rFonts w:ascii="Tahoma" w:hAnsi="Tahoma" w:cs="Tahoma"/>
              <w:sz w:val="14"/>
              <w:szCs w:val="14"/>
            </w:rPr>
            <w:t>MinEducación</w:t>
          </w:r>
          <w:proofErr w:type="spellEnd"/>
          <w:r w:rsidRPr="004B6ED1">
            <w:rPr>
              <w:rFonts w:ascii="Tahoma" w:hAnsi="Tahoma" w:cs="Tahoma"/>
              <w:sz w:val="14"/>
              <w:szCs w:val="14"/>
            </w:rPr>
            <w:t xml:space="preserve">. </w:t>
          </w:r>
        </w:p>
        <w:p w:rsidR="00BF7C13" w:rsidRPr="003066AA" w:rsidRDefault="00BF7C13" w:rsidP="003066AA">
          <w:pPr>
            <w:pStyle w:val="Footer"/>
            <w:rPr>
              <w:rFonts w:ascii="Tahoma" w:hAnsi="Tahoma" w:cs="Tahoma"/>
              <w:sz w:val="14"/>
              <w:szCs w:val="14"/>
            </w:rPr>
          </w:pPr>
          <w:r w:rsidRPr="004B6ED1">
            <w:rPr>
              <w:rFonts w:ascii="Tahoma" w:hAnsi="Tahoma" w:cs="Tahoma"/>
              <w:sz w:val="14"/>
              <w:szCs w:val="14"/>
            </w:rPr>
            <w:t xml:space="preserve">Reconocimiento como Universidad, Decreto 1297 del 30 de mayo de 1964 Personería Jurídica: Resolución 28 del 23 de febrero de 1949 </w:t>
          </w:r>
          <w:proofErr w:type="spellStart"/>
          <w:r w:rsidRPr="004B6ED1">
            <w:rPr>
              <w:rFonts w:ascii="Tahoma" w:hAnsi="Tahoma" w:cs="Tahoma"/>
              <w:sz w:val="14"/>
              <w:szCs w:val="14"/>
            </w:rPr>
            <w:t>MinJusticia</w:t>
          </w:r>
          <w:proofErr w:type="spellEnd"/>
          <w:r w:rsidRPr="004B6ED1">
            <w:rPr>
              <w:rFonts w:ascii="Tahoma" w:hAnsi="Tahoma" w:cs="Tahoma"/>
              <w:sz w:val="14"/>
              <w:szCs w:val="14"/>
            </w:rPr>
            <w:t>.</w:t>
          </w:r>
        </w:p>
      </w:tc>
    </w:tr>
  </w:tbl>
  <w:p w:rsidR="00BF7C13" w:rsidRDefault="00BF7C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C13" w:rsidRDefault="00BF7C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EB6" w:rsidRDefault="00A46EB6" w:rsidP="003066AA">
      <w:pPr>
        <w:spacing w:after="0" w:line="240" w:lineRule="auto"/>
      </w:pPr>
      <w:r>
        <w:separator/>
      </w:r>
    </w:p>
  </w:footnote>
  <w:footnote w:type="continuationSeparator" w:id="0">
    <w:p w:rsidR="00A46EB6" w:rsidRDefault="00A46EB6" w:rsidP="00306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C13" w:rsidRDefault="00BF7C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020" w:type="dxa"/>
      <w:tblInd w:w="-9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020"/>
    </w:tblGrid>
    <w:tr w:rsidR="00BF7C13" w:rsidTr="003066AA">
      <w:tc>
        <w:tcPr>
          <w:tcW w:w="12020" w:type="dxa"/>
        </w:tcPr>
        <w:tbl>
          <w:tblPr>
            <w:tblStyle w:val="TableGrid"/>
            <w:tblW w:w="1024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961"/>
            <w:gridCol w:w="5280"/>
          </w:tblGrid>
          <w:tr w:rsidR="00BF7C13" w:rsidTr="003066AA">
            <w:tc>
              <w:tcPr>
                <w:tcW w:w="4961" w:type="dxa"/>
              </w:tcPr>
              <w:p w:rsidR="00BF7C13" w:rsidRDefault="00BF7C13" w:rsidP="003066AA">
                <w:pPr>
                  <w:pStyle w:val="Header"/>
                </w:pPr>
                <w:r>
                  <w:rPr>
                    <w:noProof/>
                    <w:lang w:val="en-US"/>
                  </w:rPr>
                  <w:drawing>
                    <wp:inline distT="0" distB="0" distL="0" distR="0" wp14:anchorId="3D338FCB" wp14:editId="7E202374">
                      <wp:extent cx="2594759" cy="810710"/>
                      <wp:effectExtent l="0" t="0" r="0" b="8890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ogoUniandesMinEducacion.pn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959" cy="8335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280" w:type="dxa"/>
              </w:tcPr>
              <w:p w:rsidR="00BF7C13" w:rsidRDefault="00BF7C13" w:rsidP="003066AA">
                <w:pPr>
                  <w:pStyle w:val="Header"/>
                  <w:jc w:val="right"/>
                </w:pPr>
                <w:r>
                  <w:rPr>
                    <w:noProof/>
                    <w:lang w:val="en-US"/>
                  </w:rPr>
                  <w:drawing>
                    <wp:inline distT="0" distB="0" distL="0" distR="0">
                      <wp:extent cx="1685925" cy="820632"/>
                      <wp:effectExtent l="0" t="0" r="0" b="0"/>
                      <wp:docPr id="2" name="Ima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Logo Cupi2.png"/>
                              <pic:cNvPicPr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6744" cy="8940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BF7C13" w:rsidRDefault="00BF7C13" w:rsidP="003066AA">
          <w:pPr>
            <w:pStyle w:val="Header"/>
          </w:pPr>
        </w:p>
      </w:tc>
    </w:tr>
  </w:tbl>
  <w:p w:rsidR="00BF7C13" w:rsidRDefault="00BF7C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C13" w:rsidRDefault="00BF7C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04B2F"/>
    <w:multiLevelType w:val="hybridMultilevel"/>
    <w:tmpl w:val="F770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B08D1"/>
    <w:multiLevelType w:val="hybridMultilevel"/>
    <w:tmpl w:val="BA3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9578B"/>
    <w:multiLevelType w:val="hybridMultilevel"/>
    <w:tmpl w:val="E03282B4"/>
    <w:lvl w:ilvl="0" w:tplc="546C11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F70"/>
    <w:rsid w:val="000977D3"/>
    <w:rsid w:val="000D3C47"/>
    <w:rsid w:val="001E6ABD"/>
    <w:rsid w:val="003066AA"/>
    <w:rsid w:val="003066C8"/>
    <w:rsid w:val="004D0971"/>
    <w:rsid w:val="00653B43"/>
    <w:rsid w:val="006728AF"/>
    <w:rsid w:val="006D46FC"/>
    <w:rsid w:val="0070039F"/>
    <w:rsid w:val="007D0F70"/>
    <w:rsid w:val="00830383"/>
    <w:rsid w:val="00A46EB6"/>
    <w:rsid w:val="00A63E05"/>
    <w:rsid w:val="00A86D36"/>
    <w:rsid w:val="00AD438B"/>
    <w:rsid w:val="00B66DC0"/>
    <w:rsid w:val="00BF7C13"/>
    <w:rsid w:val="00DC7888"/>
    <w:rsid w:val="00E13E70"/>
    <w:rsid w:val="00E2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27377"/>
  <w15:docId w15:val="{83EDD101-F124-45E2-9D9E-EF1AF36B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D0F70"/>
  </w:style>
  <w:style w:type="paragraph" w:styleId="Heading1">
    <w:name w:val="heading 1"/>
    <w:basedOn w:val="Normal"/>
    <w:next w:val="Normal"/>
    <w:link w:val="Heading1Char"/>
    <w:qFormat/>
    <w:rsid w:val="007D0F70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 w:after="240" w:line="240" w:lineRule="auto"/>
      <w:outlineLvl w:val="0"/>
    </w:pPr>
    <w:rPr>
      <w:rFonts w:ascii="Verdana" w:eastAsia="Times New Roman" w:hAnsi="Verdana" w:cs="Arial"/>
      <w:b/>
      <w:bCs/>
      <w:kern w:val="32"/>
      <w:sz w:val="28"/>
      <w:szCs w:val="28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6AA"/>
  </w:style>
  <w:style w:type="paragraph" w:styleId="Footer">
    <w:name w:val="footer"/>
    <w:basedOn w:val="Normal"/>
    <w:link w:val="FooterChar"/>
    <w:unhideWhenUsed/>
    <w:rsid w:val="00306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066AA"/>
  </w:style>
  <w:style w:type="table" w:styleId="TableGrid">
    <w:name w:val="Table Grid"/>
    <w:basedOn w:val="TableNormal"/>
    <w:uiPriority w:val="39"/>
    <w:rsid w:val="003066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0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F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D0F70"/>
    <w:rPr>
      <w:rFonts w:ascii="Verdana" w:eastAsia="Times New Roman" w:hAnsi="Verdana" w:cs="Arial"/>
      <w:b/>
      <w:bCs/>
      <w:kern w:val="32"/>
      <w:sz w:val="28"/>
      <w:szCs w:val="28"/>
      <w:shd w:val="clear" w:color="auto" w:fill="F3F3F3"/>
      <w:lang w:eastAsia="es-ES"/>
    </w:rPr>
  </w:style>
  <w:style w:type="paragraph" w:customStyle="1" w:styleId="TituloPrincipla">
    <w:name w:val="Titulo Principla"/>
    <w:basedOn w:val="Normal"/>
    <w:rsid w:val="007D0F70"/>
    <w:pPr>
      <w:spacing w:after="240" w:line="240" w:lineRule="auto"/>
      <w:jc w:val="center"/>
    </w:pPr>
    <w:rPr>
      <w:rFonts w:ascii="Arial" w:eastAsia="Times New Roman" w:hAnsi="Arial" w:cs="Arial"/>
      <w:b/>
      <w:sz w:val="28"/>
      <w:szCs w:val="28"/>
      <w:lang w:eastAsia="es-ES"/>
    </w:rPr>
  </w:style>
  <w:style w:type="paragraph" w:styleId="ListParagraph">
    <w:name w:val="List Paragraph"/>
    <w:basedOn w:val="Normal"/>
    <w:uiPriority w:val="34"/>
    <w:qFormat/>
    <w:rsid w:val="00BF7C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6D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istente\Dropbox\Cupi2\Pagina%20Web\N1\V3%20Final\Plantilla%20de%20documen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documentos</Template>
  <TotalTime>421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Romero</dc:creator>
  <cp:lastModifiedBy>VaNeSsA</cp:lastModifiedBy>
  <cp:revision>5</cp:revision>
  <dcterms:created xsi:type="dcterms:W3CDTF">2016-10-03T17:14:00Z</dcterms:created>
  <dcterms:modified xsi:type="dcterms:W3CDTF">2017-06-27T02:07:00Z</dcterms:modified>
</cp:coreProperties>
</file>